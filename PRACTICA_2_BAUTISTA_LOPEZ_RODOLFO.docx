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711E47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E47" w:rsidRDefault="008D494D">
            <w:pPr>
              <w:widowControl/>
              <w:suppressAutoHyphens w:val="0"/>
              <w:ind w:left="38"/>
              <w:jc w:val="center"/>
              <w:textAlignment w:val="auto"/>
            </w:pPr>
            <w:bookmarkStart w:id="0" w:name="_GoBack"/>
            <w:bookmarkEnd w:id="0"/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11E47" w:rsidRDefault="00711E47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1E47" w:rsidRDefault="00711E4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11E47" w:rsidRDefault="008D494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711E47" w:rsidRDefault="00711E4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711E47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E47" w:rsidRDefault="00711E4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11E47" w:rsidRDefault="008D494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711E47" w:rsidRDefault="00711E4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E47" w:rsidRDefault="00711E4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11E47" w:rsidRDefault="008D494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711E47" w:rsidRDefault="00711E47">
      <w:pPr>
        <w:pStyle w:val="Standard"/>
      </w:pPr>
    </w:p>
    <w:p w:rsidR="00711E47" w:rsidRDefault="00711E47">
      <w:pPr>
        <w:pStyle w:val="Standard"/>
      </w:pPr>
    </w:p>
    <w:p w:rsidR="00711E47" w:rsidRDefault="008D494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711E47" w:rsidRDefault="008D494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711E47" w:rsidRDefault="008D494D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049E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711E4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11E47" w:rsidRDefault="008D4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TableContents"/>
              <w:ind w:left="629"/>
            </w:pPr>
          </w:p>
          <w:p w:rsidR="00711E47" w:rsidRDefault="008D494D">
            <w:r>
              <w:t xml:space="preserve">    Garcia Morales Karina</w:t>
            </w:r>
          </w:p>
        </w:tc>
      </w:tr>
      <w:tr w:rsidR="00711E4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11E47" w:rsidRDefault="008D4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Asignatura: 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TableContents"/>
              <w:ind w:left="629"/>
            </w:pPr>
          </w:p>
          <w:p w:rsidR="00711E47" w:rsidRDefault="008D494D">
            <w:r>
              <w:t xml:space="preserve">    Fundamentos de programacion. </w:t>
            </w:r>
          </w:p>
        </w:tc>
      </w:tr>
      <w:tr w:rsidR="00711E4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11E47" w:rsidRDefault="008D4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TableContents"/>
              <w:ind w:left="629"/>
            </w:pPr>
          </w:p>
          <w:p w:rsidR="00711E47" w:rsidRDefault="008D494D">
            <w:r>
              <w:t xml:space="preserve">    19</w:t>
            </w:r>
          </w:p>
        </w:tc>
      </w:tr>
      <w:tr w:rsidR="00711E4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11E47" w:rsidRDefault="008D4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TableContents"/>
              <w:ind w:left="629"/>
            </w:pPr>
          </w:p>
          <w:p w:rsidR="00711E47" w:rsidRDefault="008D494D">
            <w:r>
              <w:t xml:space="preserve">    02</w:t>
            </w:r>
          </w:p>
        </w:tc>
      </w:tr>
      <w:tr w:rsidR="00711E4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11E47" w:rsidRDefault="008D4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TableContents"/>
              <w:ind w:left="629"/>
            </w:pPr>
          </w:p>
          <w:p w:rsidR="00711E47" w:rsidRDefault="008D494D">
            <w:r>
              <w:t xml:space="preserve">    Bautista Lopez Rodolfo</w:t>
            </w:r>
          </w:p>
        </w:tc>
      </w:tr>
      <w:tr w:rsidR="00711E47">
        <w:tblPrEx>
          <w:tblCellMar>
            <w:top w:w="0" w:type="dxa"/>
            <w:bottom w:w="0" w:type="dxa"/>
          </w:tblCellMar>
        </w:tblPrEx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8D494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TableContents"/>
              <w:ind w:left="629"/>
            </w:pPr>
          </w:p>
        </w:tc>
      </w:tr>
      <w:tr w:rsidR="00711E47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11E47" w:rsidRDefault="008D494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TableContents"/>
              <w:ind w:left="629"/>
            </w:pPr>
          </w:p>
          <w:p w:rsidR="00711E47" w:rsidRDefault="008D494D">
            <w:r>
              <w:t xml:space="preserve"> 06</w:t>
            </w:r>
          </w:p>
        </w:tc>
      </w:tr>
      <w:tr w:rsidR="00711E4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11E47" w:rsidRDefault="008D4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TableContents"/>
              <w:ind w:left="629"/>
            </w:pPr>
          </w:p>
          <w:p w:rsidR="00711E47" w:rsidRDefault="008D494D">
            <w:r>
              <w:t xml:space="preserve">    2021-02</w:t>
            </w:r>
          </w:p>
        </w:tc>
      </w:tr>
      <w:tr w:rsidR="00711E4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11E47" w:rsidRDefault="008D494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TableContents"/>
              <w:ind w:left="629"/>
            </w:pPr>
          </w:p>
          <w:p w:rsidR="00711E47" w:rsidRDefault="008D494D">
            <w:r>
              <w:t xml:space="preserve">    16-Marzo-2021</w:t>
            </w:r>
          </w:p>
        </w:tc>
      </w:tr>
      <w:tr w:rsidR="00711E4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11E47" w:rsidRDefault="008D494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TableContents"/>
              <w:ind w:left="629"/>
            </w:pPr>
          </w:p>
          <w:p w:rsidR="00711E47" w:rsidRDefault="00711E47"/>
        </w:tc>
      </w:tr>
      <w:tr w:rsidR="00711E4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1E47" w:rsidRDefault="00711E47">
            <w:pPr>
              <w:pStyle w:val="TableContents"/>
              <w:ind w:left="629"/>
            </w:pPr>
          </w:p>
        </w:tc>
      </w:tr>
    </w:tbl>
    <w:p w:rsidR="00711E47" w:rsidRDefault="00711E47">
      <w:pPr>
        <w:pStyle w:val="Standard"/>
      </w:pPr>
    </w:p>
    <w:p w:rsidR="00711E47" w:rsidRDefault="00711E47">
      <w:pPr>
        <w:pStyle w:val="Standard"/>
      </w:pPr>
    </w:p>
    <w:p w:rsidR="00711E47" w:rsidRDefault="008D494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711E47" w:rsidRDefault="008D494D">
      <w:pPr>
        <w:pStyle w:val="Standard"/>
        <w:rPr>
          <w:sz w:val="44"/>
          <w:szCs w:val="44"/>
        </w:rPr>
      </w:pPr>
      <w:r>
        <w:rPr>
          <w:sz w:val="44"/>
          <w:szCs w:val="44"/>
        </w:rPr>
        <w:lastRenderedPageBreak/>
        <w:t>Práctica de estudio 02: GNU/Linux</w:t>
      </w:r>
    </w:p>
    <w:p w:rsidR="00711E47" w:rsidRDefault="00711E47">
      <w:pPr>
        <w:pStyle w:val="Standard"/>
        <w:rPr>
          <w:rFonts w:ascii="Arial" w:hAnsi="Arial" w:cs="Arial"/>
        </w:rPr>
      </w:pPr>
    </w:p>
    <w:p w:rsidR="00711E47" w:rsidRDefault="008D494D">
      <w:pPr>
        <w:pStyle w:val="Standard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Objetivo</w:t>
      </w:r>
    </w:p>
    <w:p w:rsidR="00711E47" w:rsidRDefault="008D494D">
      <w:pPr>
        <w:pStyle w:val="Standard"/>
      </w:pPr>
      <w:r>
        <w:rPr>
          <w:rFonts w:ascii="Arial" w:hAnsi="Arial" w:cs="Arial"/>
        </w:rPr>
        <w:t>Conocer la importancia del sistema operativo de una computadora, así como sus funciones. Explorar un sistema operativo GNU/Linux con el fin</w:t>
      </w:r>
      <w:r>
        <w:rPr>
          <w:rFonts w:ascii="Arial" w:hAnsi="Arial" w:cs="Arial"/>
        </w:rPr>
        <w:t xml:space="preserve"> de conocer y utilizar los comandos básicos en GNU/Linux.</w:t>
      </w:r>
      <w:r>
        <w:t xml:space="preserve"> </w:t>
      </w:r>
    </w:p>
    <w:p w:rsidR="00711E47" w:rsidRDefault="008D494D">
      <w:pPr>
        <w:pStyle w:val="Standard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Actividades</w:t>
      </w:r>
    </w:p>
    <w:p w:rsidR="00711E47" w:rsidRDefault="008D494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 Iniciar sesión en un sistema operativo GNU/Linux y abrir una “terminal”</w:t>
      </w:r>
    </w:p>
    <w:p w:rsidR="00711E47" w:rsidRDefault="008D494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 Utilizar los comandos básicos para navegar por el sistema de archivos.</w:t>
      </w:r>
    </w:p>
    <w:p w:rsidR="00711E47" w:rsidRDefault="008D494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 Emplear comandos para manejo de arch</w:t>
      </w:r>
      <w:r>
        <w:rPr>
          <w:rFonts w:ascii="Arial" w:hAnsi="Arial" w:cs="Arial"/>
        </w:rPr>
        <w:t>ivos.</w:t>
      </w:r>
    </w:p>
    <w:p w:rsidR="00711E47" w:rsidRDefault="00711E47">
      <w:pPr>
        <w:pStyle w:val="Standard"/>
        <w:rPr>
          <w:rFonts w:ascii="Arial" w:hAnsi="Arial" w:cs="Arial"/>
        </w:rPr>
      </w:pPr>
    </w:p>
    <w:p w:rsidR="00711E47" w:rsidRDefault="008D494D">
      <w:pPr>
        <w:pStyle w:val="Standard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Comando ls</w:t>
      </w:r>
    </w:p>
    <w:p w:rsidR="00711E47" w:rsidRDefault="008D494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El comando ls permite listar los elementos que existen en alguna ubicación del sistema de archivos de Linux.</w:t>
      </w:r>
    </w:p>
    <w:p w:rsidR="00711E47" w:rsidRDefault="008D494D">
      <w:pPr>
        <w:pStyle w:val="Standard"/>
      </w:pPr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52321</wp:posOffset>
            </wp:positionV>
            <wp:extent cx="4055748" cy="1126485"/>
            <wp:effectExtent l="0" t="0" r="1902" b="0"/>
            <wp:wrapSquare wrapText="bothSides"/>
            <wp:docPr id="3" name="Imagen 19" descr="C:\Users\anony\Desktop\FP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b="64641"/>
                    <a:stretch>
                      <a:fillRect/>
                    </a:stretch>
                  </pic:blipFill>
                  <pic:spPr>
                    <a:xfrm>
                      <a:off x="0" y="0"/>
                      <a:ext cx="4055748" cy="11264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1E47" w:rsidRDefault="00711E47">
      <w:pPr>
        <w:pStyle w:val="Standard"/>
        <w:rPr>
          <w:rFonts w:ascii="Arial" w:hAnsi="Arial" w:cs="Arial"/>
        </w:rPr>
      </w:pPr>
    </w:p>
    <w:p w:rsidR="00711E47" w:rsidRDefault="00711E47">
      <w:pPr>
        <w:pStyle w:val="Standard"/>
        <w:rPr>
          <w:rFonts w:ascii="Arial" w:hAnsi="Arial" w:cs="Arial"/>
        </w:rPr>
      </w:pPr>
    </w:p>
    <w:p w:rsidR="00711E47" w:rsidRDefault="00711E47">
      <w:pPr>
        <w:pStyle w:val="Standard"/>
        <w:rPr>
          <w:rFonts w:ascii="Arial" w:hAnsi="Arial" w:cs="Arial"/>
        </w:rPr>
      </w:pPr>
    </w:p>
    <w:p w:rsidR="00711E47" w:rsidRDefault="00711E47">
      <w:pPr>
        <w:pStyle w:val="Standard"/>
        <w:rPr>
          <w:rFonts w:ascii="Arial" w:hAnsi="Arial" w:cs="Arial"/>
        </w:rPr>
      </w:pPr>
    </w:p>
    <w:p w:rsidR="00711E47" w:rsidRDefault="00711E47">
      <w:pPr>
        <w:pStyle w:val="Standard"/>
        <w:rPr>
          <w:rFonts w:ascii="Arial" w:hAnsi="Arial" w:cs="Arial"/>
        </w:rPr>
      </w:pPr>
    </w:p>
    <w:p w:rsidR="00711E47" w:rsidRDefault="00711E47">
      <w:pPr>
        <w:pStyle w:val="Standard"/>
        <w:rPr>
          <w:rFonts w:ascii="Arial" w:hAnsi="Arial" w:cs="Arial"/>
        </w:rPr>
      </w:pPr>
    </w:p>
    <w:p w:rsidR="00711E47" w:rsidRDefault="00711E47">
      <w:pPr>
        <w:pStyle w:val="Standard"/>
        <w:rPr>
          <w:rFonts w:ascii="Arial" w:hAnsi="Arial" w:cs="Arial"/>
        </w:rPr>
      </w:pPr>
    </w:p>
    <w:p w:rsidR="00711E47" w:rsidRDefault="008D494D">
      <w:pPr>
        <w:pStyle w:val="Standard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Comando touch </w:t>
      </w:r>
    </w:p>
    <w:p w:rsidR="00711E47" w:rsidRDefault="008D494D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El comando touch permite crear un archivo de texto.</w:t>
      </w:r>
    </w:p>
    <w:p w:rsidR="00711E47" w:rsidRDefault="008D494D">
      <w:pPr>
        <w:pStyle w:val="Standard"/>
      </w:pPr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6986</wp:posOffset>
            </wp:positionV>
            <wp:extent cx="4763137" cy="798198"/>
            <wp:effectExtent l="0" t="0" r="0" b="1902"/>
            <wp:wrapSquare wrapText="bothSides"/>
            <wp:docPr id="4" name="Imagen 20" descr="C:\Users\anony\Desktop\FP-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2888" b="31882"/>
                    <a:stretch>
                      <a:fillRect/>
                    </a:stretch>
                  </pic:blipFill>
                  <pic:spPr>
                    <a:xfrm>
                      <a:off x="0" y="0"/>
                      <a:ext cx="4763137" cy="798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1E47" w:rsidRDefault="00711E47">
      <w:pPr>
        <w:pStyle w:val="Standard"/>
        <w:rPr>
          <w:rFonts w:ascii="Arial" w:hAnsi="Arial" w:cs="Arial"/>
        </w:rPr>
      </w:pPr>
    </w:p>
    <w:p w:rsidR="00711E47" w:rsidRDefault="00711E47">
      <w:pPr>
        <w:pStyle w:val="Standard"/>
        <w:jc w:val="both"/>
        <w:rPr>
          <w:rFonts w:ascii="Arial" w:hAnsi="Arial" w:cs="Arial"/>
          <w:color w:val="00B0F0"/>
        </w:rPr>
      </w:pPr>
    </w:p>
    <w:p w:rsidR="00711E47" w:rsidRDefault="00711E47">
      <w:pPr>
        <w:pStyle w:val="Standard"/>
        <w:jc w:val="both"/>
        <w:rPr>
          <w:rFonts w:ascii="Arial" w:hAnsi="Arial" w:cs="Arial"/>
        </w:rPr>
      </w:pPr>
    </w:p>
    <w:p w:rsidR="00711E47" w:rsidRDefault="00711E47">
      <w:pPr>
        <w:pStyle w:val="Standard"/>
        <w:jc w:val="both"/>
        <w:rPr>
          <w:rFonts w:ascii="Arial" w:hAnsi="Arial" w:cs="Arial"/>
        </w:rPr>
      </w:pPr>
    </w:p>
    <w:p w:rsidR="00711E47" w:rsidRDefault="00711E47">
      <w:pPr>
        <w:pStyle w:val="Standard"/>
        <w:jc w:val="both"/>
        <w:rPr>
          <w:rFonts w:ascii="Arial" w:hAnsi="Arial" w:cs="Arial"/>
        </w:rPr>
      </w:pPr>
    </w:p>
    <w:p w:rsidR="00711E47" w:rsidRDefault="00711E47">
      <w:pPr>
        <w:pStyle w:val="Standard"/>
        <w:jc w:val="both"/>
        <w:rPr>
          <w:rFonts w:ascii="Arial" w:hAnsi="Arial" w:cs="Arial"/>
          <w:color w:val="00B0F0"/>
        </w:rPr>
      </w:pPr>
    </w:p>
    <w:p w:rsidR="00711E47" w:rsidRDefault="008D494D">
      <w:pPr>
        <w:pStyle w:val="Standard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Comando mkdir</w:t>
      </w:r>
    </w:p>
    <w:p w:rsidR="00711E47" w:rsidRDefault="008D494D">
      <w:pPr>
        <w:pStyle w:val="Standard"/>
        <w:jc w:val="both"/>
      </w:pPr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349053</wp:posOffset>
            </wp:positionV>
            <wp:extent cx="6207120" cy="1717672"/>
            <wp:effectExtent l="0" t="0" r="3180" b="0"/>
            <wp:wrapSquare wrapText="bothSides"/>
            <wp:docPr id="5" name="Imagen 21" descr="C:\Users\anony\Desktop\FP-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r="6266"/>
                    <a:stretch>
                      <a:fillRect/>
                    </a:stretch>
                  </pic:blipFill>
                  <pic:spPr>
                    <a:xfrm>
                      <a:off x="0" y="0"/>
                      <a:ext cx="6207120" cy="17176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El comando mkdir permite crear</w:t>
      </w:r>
      <w:r>
        <w:rPr>
          <w:rFonts w:ascii="Arial" w:hAnsi="Arial" w:cs="Arial"/>
        </w:rPr>
        <w:t xml:space="preserve"> una carpeta o directorio. </w:t>
      </w:r>
    </w:p>
    <w:p w:rsidR="00711E47" w:rsidRDefault="00711E47">
      <w:pPr>
        <w:pStyle w:val="Standard"/>
        <w:jc w:val="both"/>
        <w:rPr>
          <w:rFonts w:ascii="Arial" w:hAnsi="Arial" w:cs="Arial"/>
        </w:rPr>
      </w:pPr>
    </w:p>
    <w:p w:rsidR="00711E47" w:rsidRDefault="00711E47"/>
    <w:p w:rsidR="00711E47" w:rsidRDefault="00711E47"/>
    <w:p w:rsidR="00711E47" w:rsidRDefault="00711E47"/>
    <w:p w:rsidR="00711E47" w:rsidRDefault="00711E47"/>
    <w:p w:rsidR="00711E47" w:rsidRDefault="00711E47"/>
    <w:p w:rsidR="00711E47" w:rsidRDefault="00711E47"/>
    <w:p w:rsidR="00711E47" w:rsidRDefault="00711E47"/>
    <w:p w:rsidR="00711E47" w:rsidRDefault="00711E47"/>
    <w:p w:rsidR="00711E47" w:rsidRDefault="00711E47"/>
    <w:p w:rsidR="00711E47" w:rsidRDefault="008D494D">
      <w:pPr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Comando cd</w:t>
      </w: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El comando cd permite ubicarse en una carpeta.</w:t>
      </w:r>
    </w:p>
    <w:p w:rsidR="00711E47" w:rsidRDefault="008D494D">
      <w:r>
        <w:rPr>
          <w:noProof/>
          <w:lang w:val="es-MX" w:eastAsia="es-MX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91549</wp:posOffset>
            </wp:positionV>
            <wp:extent cx="3629025" cy="600075"/>
            <wp:effectExtent l="0" t="0" r="9525" b="9525"/>
            <wp:wrapSquare wrapText="bothSides"/>
            <wp:docPr id="6" name="Imagen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000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1E47" w:rsidRDefault="00711E47"/>
    <w:p w:rsidR="00711E47" w:rsidRDefault="00711E47"/>
    <w:p w:rsidR="00711E47" w:rsidRDefault="00711E47"/>
    <w:p w:rsidR="00711E47" w:rsidRDefault="00711E47"/>
    <w:p w:rsidR="00711E47" w:rsidRDefault="00711E47">
      <w:pPr>
        <w:rPr>
          <w:rFonts w:ascii="Arial" w:hAnsi="Arial" w:cs="Arial"/>
        </w:rPr>
      </w:pPr>
    </w:p>
    <w:p w:rsidR="00711E47" w:rsidRDefault="008D494D">
      <w:pPr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Comando pwd</w:t>
      </w: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El comando pwd permite conocer la ubicación actual(ruta)</w:t>
      </w:r>
    </w:p>
    <w:p w:rsidR="00711E47" w:rsidRDefault="008D494D">
      <w:r>
        <w:rPr>
          <w:noProof/>
          <w:lang w:val="es-MX" w:eastAsia="es-MX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105823</wp:posOffset>
            </wp:positionV>
            <wp:extent cx="3295653" cy="685800"/>
            <wp:effectExtent l="0" t="0" r="0" b="0"/>
            <wp:wrapSquare wrapText="bothSides"/>
            <wp:docPr id="7" name="Imagen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3" cy="685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1E47" w:rsidRDefault="00711E47"/>
    <w:p w:rsidR="00711E47" w:rsidRDefault="00711E47"/>
    <w:p w:rsidR="00711E47" w:rsidRDefault="00711E47"/>
    <w:p w:rsidR="00711E47" w:rsidRDefault="00711E47"/>
    <w:p w:rsidR="00711E47" w:rsidRDefault="00711E47"/>
    <w:p w:rsidR="00711E47" w:rsidRDefault="008D494D">
      <w:pPr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Comando clear</w:t>
      </w: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comando clear permite limpiar la consola. </w:t>
      </w:r>
    </w:p>
    <w:p w:rsidR="00711E47" w:rsidRDefault="00711E47"/>
    <w:p w:rsidR="00711E47" w:rsidRDefault="008D494D">
      <w:r>
        <w:rPr>
          <w:noProof/>
          <w:lang w:val="es-MX" w:eastAsia="es-MX" w:bidi="ar-SA"/>
        </w:rPr>
        <w:drawing>
          <wp:inline distT="0" distB="0" distL="0" distR="0">
            <wp:extent cx="6115049" cy="1704971"/>
            <wp:effectExtent l="0" t="0" r="1" b="0"/>
            <wp:docPr id="8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17049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11E47" w:rsidRDefault="00711E47"/>
    <w:p w:rsidR="00711E47" w:rsidRDefault="008D494D">
      <w:pPr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Comando cp</w:t>
      </w:r>
    </w:p>
    <w:p w:rsidR="00711E47" w:rsidRDefault="008D494D">
      <w:r>
        <w:rPr>
          <w:noProof/>
          <w:lang w:val="es-MX" w:eastAsia="es-MX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301541</wp:posOffset>
            </wp:positionV>
            <wp:extent cx="6623685" cy="323212"/>
            <wp:effectExtent l="0" t="0" r="5715" b="638"/>
            <wp:wrapSquare wrapText="bothSides"/>
            <wp:docPr id="9" name="Imagen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2321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El comando cp permite copiar un archivo.</w:t>
      </w:r>
    </w:p>
    <w:p w:rsidR="00711E47" w:rsidRDefault="00711E47">
      <w:pPr>
        <w:rPr>
          <w:rFonts w:ascii="Arial" w:hAnsi="Arial" w:cs="Arial"/>
        </w:rPr>
      </w:pPr>
    </w:p>
    <w:p w:rsidR="00711E47" w:rsidRDefault="008D494D">
      <w:pPr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Comando rm</w:t>
      </w: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El comando rm permite eliminar un archivo o un directorio.</w:t>
      </w:r>
    </w:p>
    <w:p w:rsidR="00711E47" w:rsidRDefault="008D494D">
      <w:r>
        <w:rPr>
          <w:noProof/>
          <w:lang w:val="es-MX" w:eastAsia="es-MX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103665</wp:posOffset>
            </wp:positionV>
            <wp:extent cx="4486275" cy="628650"/>
            <wp:effectExtent l="0" t="0" r="9525" b="0"/>
            <wp:wrapSquare wrapText="bothSides"/>
            <wp:docPr id="10" name="Imagen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286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1E47" w:rsidRDefault="00711E47"/>
    <w:p w:rsidR="00711E47" w:rsidRDefault="00711E47"/>
    <w:p w:rsidR="00711E47" w:rsidRDefault="00711E47"/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8D494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Práctica 2 GNU/Linux</w:t>
      </w:r>
    </w:p>
    <w:p w:rsidR="00711E47" w:rsidRDefault="008D494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Tarea:</w:t>
      </w:r>
    </w:p>
    <w:p w:rsidR="00711E47" w:rsidRDefault="00711E47">
      <w:pPr>
        <w:rPr>
          <w:rFonts w:ascii="Arial" w:hAnsi="Arial" w:cs="Arial"/>
        </w:rPr>
      </w:pP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1: Crea un directorio que se llame "LAB_GPO_19" y entra a el.</w:t>
      </w:r>
    </w:p>
    <w:p w:rsidR="00711E47" w:rsidRDefault="008D494D"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72228</wp:posOffset>
            </wp:positionV>
            <wp:extent cx="5666737" cy="1127126"/>
            <wp:effectExtent l="0" t="0" r="0" b="0"/>
            <wp:wrapSquare wrapText="bothSides"/>
            <wp:docPr id="11" name="Imagen 27" descr="C:\Users\anony\Desktop\P2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6737" cy="11271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2: Crea un directorio que se </w:t>
      </w:r>
      <w:r>
        <w:rPr>
          <w:rFonts w:ascii="Arial" w:hAnsi="Arial" w:cs="Arial"/>
        </w:rPr>
        <w:t>llame "PRACTICA_02" y entra a el.</w:t>
      </w: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3: Crea un archivo llamado "Nombre"</w:t>
      </w: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4: Crea un archivo llamado "Materias"</w:t>
      </w: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5: Crea un archivo llamado "Datos_alumno"</w:t>
      </w:r>
    </w:p>
    <w:p w:rsidR="00711E47" w:rsidRDefault="008D494D"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61593</wp:posOffset>
            </wp:positionV>
            <wp:extent cx="4372605" cy="1017270"/>
            <wp:effectExtent l="0" t="0" r="8895" b="0"/>
            <wp:wrapSquare wrapText="bothSides"/>
            <wp:docPr id="12" name="Imagen 28" descr="C:\Users\anony\Desktop\P2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2605" cy="10172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6: Salir del directorio PRACTICA_02.</w:t>
      </w: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7: Crea un directorio que se llame COPIA19.</w:t>
      </w: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8: Copia los arc</w:t>
      </w:r>
      <w:r>
        <w:rPr>
          <w:rFonts w:ascii="Arial" w:hAnsi="Arial" w:cs="Arial"/>
        </w:rPr>
        <w:t>hivos Nombre y Materias que creaste, al directorio COPIA19.</w:t>
      </w: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9: Muestra el contenido de la carpeta. </w:t>
      </w:r>
    </w:p>
    <w:p w:rsidR="00711E47" w:rsidRDefault="008D494D"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238091</wp:posOffset>
            </wp:positionV>
            <wp:extent cx="6623685" cy="1082119"/>
            <wp:effectExtent l="0" t="0" r="5715" b="3731"/>
            <wp:wrapSquare wrapText="bothSides"/>
            <wp:docPr id="13" name="Imagen 29" descr="C:\Users\anony\Desktop\P2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0821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10: Mueve el archivo Datos_alumno a la carpeta COPIA19.</w:t>
      </w:r>
    </w:p>
    <w:p w:rsidR="00711E47" w:rsidRDefault="008D494D"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269766</wp:posOffset>
            </wp:positionV>
            <wp:extent cx="6623685" cy="1143000"/>
            <wp:effectExtent l="0" t="0" r="5715" b="0"/>
            <wp:wrapSquare wrapText="bothSides"/>
            <wp:docPr id="14" name="Imagen 30" descr="C:\Users\anony\Desktop\P2_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143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11: Muestra los permisos de los archivos contenidos en el directorio LAB_GPO_19 y en </w:t>
      </w:r>
      <w:r>
        <w:rPr>
          <w:rFonts w:ascii="Arial" w:hAnsi="Arial" w:cs="Arial"/>
        </w:rPr>
        <w:t>COPIA19, explica cada uno de ellos.</w:t>
      </w:r>
    </w:p>
    <w:p w:rsidR="00711E47" w:rsidRDefault="008D494D"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104424</wp:posOffset>
            </wp:positionV>
            <wp:extent cx="5821042" cy="1088392"/>
            <wp:effectExtent l="0" t="0" r="8258" b="0"/>
            <wp:wrapSquare wrapText="bothSides"/>
            <wp:docPr id="15" name="Imagen 31" descr="C:\Users\anony\Desktop\P2_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1042" cy="10883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8D494D"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138522</wp:posOffset>
            </wp:positionV>
            <wp:extent cx="4893941" cy="1056003"/>
            <wp:effectExtent l="0" t="0" r="1909" b="0"/>
            <wp:wrapSquare wrapText="bothSides"/>
            <wp:docPr id="16" name="Imagen 32" descr="C:\Users\anony\Desktop\P2_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3941" cy="10560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TIPOS DE PERMISO</w:t>
      </w:r>
    </w:p>
    <w:p w:rsidR="00711E47" w:rsidRDefault="00711E47">
      <w:pPr>
        <w:rPr>
          <w:rFonts w:ascii="Arial" w:hAnsi="Arial" w:cs="Arial"/>
        </w:rPr>
      </w:pP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En cada uno de los niveles de permisos se pueden asignar los siguientes permisos</w:t>
      </w:r>
    </w:p>
    <w:p w:rsidR="00711E47" w:rsidRDefault="00711E47">
      <w:pPr>
        <w:rPr>
          <w:rFonts w:ascii="Arial" w:hAnsi="Arial" w:cs="Arial"/>
        </w:rPr>
      </w:pP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Lectura (r): En archivos Puede listar, copiar o visualizarlo. En Directorios pueden ver el contenido, s</w:t>
      </w:r>
      <w:r>
        <w:rPr>
          <w:rFonts w:ascii="Arial" w:hAnsi="Arial" w:cs="Arial"/>
        </w:rPr>
        <w:t>e pueden listar a través del comando ls</w:t>
      </w:r>
    </w:p>
    <w:p w:rsidR="00711E47" w:rsidRDefault="00711E47">
      <w:pPr>
        <w:rPr>
          <w:rFonts w:ascii="Arial" w:hAnsi="Arial" w:cs="Arial"/>
        </w:rPr>
      </w:pP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Escritura (w): En archivos significa que se puede modificar o borrar el contenido, incluso puede modificar los permisos. En Directorios significa que puede crear, eliminar archivos y directorios dentro de ese </w:t>
      </w:r>
      <w:r>
        <w:rPr>
          <w:rFonts w:ascii="Arial" w:hAnsi="Arial" w:cs="Arial"/>
        </w:rPr>
        <w:t>directorio.</w:t>
      </w:r>
    </w:p>
    <w:p w:rsidR="00711E47" w:rsidRDefault="00711E47">
      <w:pPr>
        <w:rPr>
          <w:rFonts w:ascii="Arial" w:hAnsi="Arial" w:cs="Arial"/>
        </w:rPr>
      </w:pP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Ejecución (x): En archivos significa que se puede ejecutar el contenido. En Directorios significa que podemos entrar en la carpeta (comando cd).</w:t>
      </w:r>
    </w:p>
    <w:p w:rsidR="00711E47" w:rsidRDefault="00711E47">
      <w:pPr>
        <w:rPr>
          <w:rFonts w:ascii="Arial" w:hAnsi="Arial" w:cs="Arial"/>
        </w:rPr>
      </w:pP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El comando ls –l lista el contenido de un directorio y el argumento l, muestra los permisos de ca</w:t>
      </w:r>
      <w:r>
        <w:rPr>
          <w:rFonts w:ascii="Arial" w:hAnsi="Arial" w:cs="Arial"/>
        </w:rPr>
        <w:t>da uno de los archivos o directorios, se presenta de la siguiente manera.</w:t>
      </w:r>
    </w:p>
    <w:p w:rsidR="00711E47" w:rsidRDefault="00711E47">
      <w:pPr>
        <w:rPr>
          <w:rFonts w:ascii="Arial" w:hAnsi="Arial" w:cs="Arial"/>
        </w:rPr>
      </w:pPr>
    </w:p>
    <w:p w:rsidR="00711E47" w:rsidRDefault="008D494D"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10158</wp:posOffset>
            </wp:positionV>
            <wp:extent cx="3086099" cy="1285875"/>
            <wp:effectExtent l="0" t="0" r="1" b="9525"/>
            <wp:wrapNone/>
            <wp:docPr id="17" name="Imagen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099" cy="1285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Tal como se puede observar los permisos listados se representan en grupos de tres.</w:t>
      </w:r>
    </w:p>
    <w:p w:rsidR="00711E47" w:rsidRDefault="00711E47">
      <w:pPr>
        <w:rPr>
          <w:rFonts w:ascii="Arial" w:hAnsi="Arial" w:cs="Arial"/>
        </w:rPr>
      </w:pP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El primer carácter es el tipo de archivos, los cuales pueden ser:</w:t>
      </w: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– archivo</w:t>
      </w: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d directorio</w:t>
      </w: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l enlace simbólico.</w:t>
      </w: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c dispositivo de caracteres.</w:t>
      </w: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b dispositivo de bloques.</w:t>
      </w: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p tubería.</w:t>
      </w: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s socket.</w:t>
      </w: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12: Indica el directorio en el que te encuentras y con que comando lo muestras.</w:t>
      </w: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comando pwd nos muestra la direccion desde la raiz en la que nos </w:t>
      </w:r>
      <w:r>
        <w:rPr>
          <w:rFonts w:ascii="Arial" w:hAnsi="Arial" w:cs="Arial"/>
        </w:rPr>
        <w:t xml:space="preserve">encontramos actualmente. </w:t>
      </w:r>
    </w:p>
    <w:p w:rsidR="00711E47" w:rsidRDefault="008D494D"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170087</wp:posOffset>
            </wp:positionV>
            <wp:extent cx="3496308" cy="541023"/>
            <wp:effectExtent l="0" t="0" r="8892" b="0"/>
            <wp:wrapSquare wrapText="bothSides"/>
            <wp:docPr id="18" name="Imagen 33" descr="C:\Users\anony\Desktop\P2_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6308" cy="5410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13: Teclea el comando cal y escribe lo que muestra.</w:t>
      </w:r>
    </w:p>
    <w:p w:rsidR="00711E47" w:rsidRDefault="00711E47">
      <w:pPr>
        <w:rPr>
          <w:rFonts w:ascii="Arial" w:hAnsi="Arial" w:cs="Arial"/>
        </w:rPr>
      </w:pP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El comando cal muestra el calendario y nos indica la fecha actual.</w:t>
      </w: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comando date nos muestra la fecha del dia de hoy. </w:t>
      </w:r>
    </w:p>
    <w:p w:rsidR="00711E47" w:rsidRDefault="008D494D"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2080570</wp:posOffset>
            </wp:positionH>
            <wp:positionV relativeFrom="paragraph">
              <wp:posOffset>129552</wp:posOffset>
            </wp:positionV>
            <wp:extent cx="2781933" cy="1275075"/>
            <wp:effectExtent l="0" t="0" r="0" b="1275"/>
            <wp:wrapSquare wrapText="bothSides"/>
            <wp:docPr id="19" name="Imagen 34" descr="C:\Users\anony\Desktop\P2_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933" cy="12750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11E47" w:rsidRDefault="008D494D">
      <w:r>
        <w:rPr>
          <w:rFonts w:ascii="Arial" w:hAnsi="Arial" w:cs="Arial"/>
          <w:noProof/>
          <w:lang w:val="es-MX" w:eastAsia="es-MX"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2002792</wp:posOffset>
            </wp:positionH>
            <wp:positionV relativeFrom="paragraph">
              <wp:posOffset>170819</wp:posOffset>
            </wp:positionV>
            <wp:extent cx="3001005" cy="573401"/>
            <wp:effectExtent l="0" t="0" r="8895" b="0"/>
            <wp:wrapSquare wrapText="bothSides"/>
            <wp:docPr id="20" name="Imagen 35" descr="C:\Users\anony\Desktop\P2_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1005" cy="5734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>15: Describe para que utiliza</w:t>
      </w:r>
      <w:r>
        <w:rPr>
          <w:rFonts w:ascii="Arial" w:hAnsi="Arial" w:cs="Arial"/>
        </w:rPr>
        <w:t>s el comando man.</w:t>
      </w:r>
    </w:p>
    <w:p w:rsidR="00711E47" w:rsidRDefault="008D49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comando man es utilizado para conocer el manual de cada comando y como se puede utilizar asi como los parametros a tomar en cuenta para el funcionamiento de estos. </w:t>
      </w:r>
    </w:p>
    <w:p w:rsidR="00711E47" w:rsidRDefault="00711E47">
      <w:pPr>
        <w:rPr>
          <w:rFonts w:ascii="Arial" w:hAnsi="Arial" w:cs="Arial"/>
        </w:rPr>
      </w:pPr>
    </w:p>
    <w:p w:rsidR="00711E47" w:rsidRDefault="00711E47">
      <w:pPr>
        <w:rPr>
          <w:rFonts w:ascii="Arial" w:hAnsi="Arial" w:cs="Arial"/>
        </w:rPr>
      </w:pPr>
    </w:p>
    <w:sectPr w:rsidR="00711E47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94D" w:rsidRDefault="008D494D">
      <w:r>
        <w:separator/>
      </w:r>
    </w:p>
  </w:endnote>
  <w:endnote w:type="continuationSeparator" w:id="0">
    <w:p w:rsidR="008D494D" w:rsidRDefault="008D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Liberation Sans">
    <w:altName w:val="Arial"/>
    <w:charset w:val="00"/>
    <w:family w:val="swiss"/>
    <w:pitch w:val="variable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94D" w:rsidRDefault="008D494D">
      <w:r>
        <w:rPr>
          <w:color w:val="000000"/>
        </w:rPr>
        <w:separator/>
      </w:r>
    </w:p>
  </w:footnote>
  <w:footnote w:type="continuationSeparator" w:id="0">
    <w:p w:rsidR="008D494D" w:rsidRDefault="008D4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11E47"/>
    <w:rsid w:val="00711E47"/>
    <w:rsid w:val="008B69C5"/>
    <w:rsid w:val="008D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243291-CE67-4D8A-BA54-2B789D5A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">
    <w:name w:val="Títul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Default">
    <w:name w:val="Default"/>
    <w:pPr>
      <w:widowControl/>
      <w:autoSpaceDE w:val="0"/>
      <w:textAlignment w:val="auto"/>
    </w:pPr>
    <w:rPr>
      <w:rFonts w:ascii="Arial" w:hAnsi="Arial" w:cs="Arial"/>
      <w:color w:val="000000"/>
      <w:kern w:val="0"/>
      <w:lang w:val="es-MX" w:bidi="ar-SA"/>
    </w:rPr>
  </w:style>
  <w:style w:type="paragraph" w:styleId="Prrafodelista">
    <w:name w:val="List Paragraph"/>
    <w:basedOn w:val="Normal"/>
    <w:pPr>
      <w:ind w:left="720"/>
    </w:pPr>
    <w:rPr>
      <w:rFonts w:cs="Mangal"/>
      <w:szCs w:val="21"/>
    </w:rPr>
  </w:style>
  <w:style w:type="character" w:styleId="Hipervnculo">
    <w:name w:val="Hyperlink"/>
    <w:basedOn w:val="Fuentedeprrafopredeter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RODOLFO BAUTISTA LOPEZ</cp:lastModifiedBy>
  <cp:revision>2</cp:revision>
  <dcterms:created xsi:type="dcterms:W3CDTF">2021-03-16T21:59:00Z</dcterms:created>
  <dcterms:modified xsi:type="dcterms:W3CDTF">2021-03-16T21:59:00Z</dcterms:modified>
</cp:coreProperties>
</file>